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249E" w14:textId="72EB7B91" w:rsidR="00B979D8" w:rsidRPr="00FF477C" w:rsidRDefault="00E93DF5">
      <w:pPr>
        <w:pStyle w:val="Date"/>
        <w:rPr>
          <w:rFonts w:eastAsiaTheme="minorEastAsia"/>
          <w:color w:val="auto"/>
          <w:sz w:val="36"/>
          <w:szCs w:val="36"/>
          <w:lang w:eastAsia="zh-TW"/>
        </w:rPr>
      </w:pPr>
      <w:r w:rsidRPr="00FF477C">
        <w:rPr>
          <w:color w:val="auto"/>
          <w:sz w:val="36"/>
          <w:szCs w:val="36"/>
        </w:rPr>
        <w:t>2021.03.</w:t>
      </w:r>
      <w:r w:rsidR="00A2064E">
        <w:rPr>
          <w:color w:val="auto"/>
          <w:sz w:val="36"/>
          <w:szCs w:val="36"/>
        </w:rPr>
        <w:t>15</w:t>
      </w:r>
      <w:r w:rsidRPr="00FF477C">
        <w:rPr>
          <w:color w:val="auto"/>
          <w:sz w:val="36"/>
          <w:szCs w:val="36"/>
        </w:rPr>
        <w:t xml:space="preserve"> Chi-Wen Teng </w:t>
      </w:r>
      <w:r w:rsidRPr="00FF477C">
        <w:rPr>
          <w:rFonts w:eastAsiaTheme="minorEastAsia" w:hint="eastAsia"/>
          <w:color w:val="auto"/>
          <w:sz w:val="36"/>
          <w:szCs w:val="36"/>
          <w:lang w:eastAsia="zh-TW"/>
        </w:rPr>
        <w:t>鄧祺文</w:t>
      </w:r>
    </w:p>
    <w:p w14:paraId="3D9C9079" w14:textId="77777777" w:rsidR="00E93DF5" w:rsidRPr="00FF477C" w:rsidRDefault="00E93DF5">
      <w:pPr>
        <w:pStyle w:val="Title"/>
        <w:rPr>
          <w:color w:val="auto"/>
          <w:sz w:val="60"/>
          <w:szCs w:val="60"/>
        </w:rPr>
      </w:pPr>
      <w:r w:rsidRPr="00FF477C">
        <w:rPr>
          <w:color w:val="auto"/>
          <w:sz w:val="60"/>
          <w:szCs w:val="60"/>
        </w:rPr>
        <w:t xml:space="preserve">closure report </w:t>
      </w:r>
    </w:p>
    <w:p w14:paraId="03E38EB5" w14:textId="5E4FFCA8" w:rsidR="00E93DF5" w:rsidRPr="00FF477C" w:rsidRDefault="00E93DF5">
      <w:pPr>
        <w:pStyle w:val="Title"/>
        <w:rPr>
          <w:color w:val="auto"/>
          <w:sz w:val="60"/>
          <w:szCs w:val="60"/>
        </w:rPr>
      </w:pPr>
      <w:r w:rsidRPr="00FF477C">
        <w:rPr>
          <w:color w:val="auto"/>
          <w:sz w:val="60"/>
          <w:szCs w:val="60"/>
        </w:rPr>
        <w:t xml:space="preserve">for algorithm lab </w:t>
      </w:r>
    </w:p>
    <w:p w14:paraId="719E4763" w14:textId="602589CA" w:rsidR="00D61FC8" w:rsidRPr="008B3E3D" w:rsidRDefault="00E93DF5" w:rsidP="008B3E3D">
      <w:pPr>
        <w:pStyle w:val="Title"/>
        <w:rPr>
          <w:color w:val="auto"/>
          <w:sz w:val="60"/>
          <w:szCs w:val="60"/>
          <w:lang w:eastAsia="zh-TW"/>
        </w:rPr>
      </w:pPr>
      <w:r w:rsidRPr="00FF477C">
        <w:rPr>
          <w:color w:val="auto"/>
          <w:sz w:val="60"/>
          <w:szCs w:val="60"/>
        </w:rPr>
        <w:t xml:space="preserve">Week </w:t>
      </w:r>
      <w:r w:rsidR="00D61FC8">
        <w:rPr>
          <w:color w:val="auto"/>
          <w:sz w:val="60"/>
          <w:szCs w:val="60"/>
        </w:rPr>
        <w:t>3</w:t>
      </w:r>
      <w:r w:rsidRPr="00FF477C">
        <w:rPr>
          <w:rFonts w:hint="eastAsia"/>
          <w:color w:val="auto"/>
          <w:sz w:val="60"/>
          <w:szCs w:val="60"/>
          <w:lang w:eastAsia="zh-TW"/>
        </w:rPr>
        <w:t>：</w:t>
      </w:r>
      <w:r w:rsidR="00D61FC8">
        <w:rPr>
          <w:color w:val="auto"/>
          <w:sz w:val="60"/>
          <w:szCs w:val="60"/>
          <w:lang w:eastAsia="zh-TW"/>
        </w:rPr>
        <w:t>binary search</w:t>
      </w:r>
    </w:p>
    <w:p w14:paraId="2135F975" w14:textId="45B78ADC" w:rsidR="0048556C" w:rsidRDefault="00087320" w:rsidP="0048556C">
      <w:pPr>
        <w:pStyle w:val="Heading1"/>
        <w:rPr>
          <w:rFonts w:hint="eastAsia"/>
          <w:lang w:eastAsia="zh-TW"/>
        </w:rPr>
      </w:pPr>
      <w:r>
        <w:t>AC result</w:t>
      </w:r>
      <w:r>
        <w:rPr>
          <w:rFonts w:hint="eastAsia"/>
          <w:lang w:eastAsia="zh-TW"/>
        </w:rPr>
        <w:t>：</w:t>
      </w:r>
    </w:p>
    <w:p w14:paraId="3A337995" w14:textId="2D56F7F5" w:rsidR="0048556C" w:rsidRDefault="00087320" w:rsidP="0048556C">
      <w:pPr>
        <w:pStyle w:val="Heading1"/>
        <w:rPr>
          <w:rFonts w:hint="eastAsia"/>
          <w:lang w:eastAsia="zh-TW"/>
        </w:rPr>
      </w:pPr>
      <w:r>
        <w:rPr>
          <w:lang w:eastAsia="zh-TW"/>
        </w:rPr>
        <w:t>Code</w:t>
      </w:r>
      <w:r>
        <w:rPr>
          <w:rFonts w:hint="eastAsia"/>
          <w:lang w:eastAsia="zh-TW"/>
        </w:rPr>
        <w:t>：</w:t>
      </w:r>
    </w:p>
    <w:p w14:paraId="4ACBD975" w14:textId="1A4A3006" w:rsidR="00087320" w:rsidRDefault="00087320" w:rsidP="00087320">
      <w:pPr>
        <w:pStyle w:val="Heading1"/>
        <w:rPr>
          <w:lang w:eastAsia="zh-TW"/>
        </w:rPr>
      </w:pPr>
      <w:r>
        <w:rPr>
          <w:lang w:eastAsia="zh-TW"/>
        </w:rPr>
        <w:t>time complexity</w:t>
      </w:r>
      <w:r>
        <w:rPr>
          <w:rFonts w:hint="eastAsia"/>
          <w:lang w:eastAsia="zh-TW"/>
        </w:rPr>
        <w:t>：</w:t>
      </w:r>
    </w:p>
    <w:p w14:paraId="2B210D54" w14:textId="7C734A44" w:rsidR="00087320" w:rsidRDefault="00087320" w:rsidP="00087320">
      <w:pPr>
        <w:pStyle w:val="Heading1"/>
        <w:rPr>
          <w:lang w:eastAsia="zh-TW"/>
        </w:rPr>
      </w:pPr>
      <w:r>
        <w:rPr>
          <w:lang w:eastAsia="zh-TW"/>
        </w:rPr>
        <w:t>space complexity</w:t>
      </w:r>
      <w:r>
        <w:rPr>
          <w:rFonts w:hint="eastAsia"/>
          <w:lang w:eastAsia="zh-TW"/>
        </w:rPr>
        <w:t>：</w:t>
      </w:r>
    </w:p>
    <w:p w14:paraId="6DF511DB" w14:textId="52905AE4" w:rsidR="0048556C" w:rsidRPr="004678FD" w:rsidRDefault="0048556C" w:rsidP="00087320">
      <w:pPr>
        <w:pStyle w:val="Heading1"/>
        <w:rPr>
          <w:rFonts w:hint="eastAsia"/>
          <w:lang w:eastAsia="zh-TW"/>
        </w:rPr>
      </w:pPr>
      <w:r w:rsidRPr="0048556C">
        <w:rPr>
          <w:highlight w:val="yellow"/>
          <w:lang w:eastAsia="zh-TW"/>
        </w:rPr>
        <w:t>Using hackmd as report</w:t>
      </w:r>
    </w:p>
    <w:sectPr w:rsidR="0048556C" w:rsidRPr="00467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D8653" w14:textId="77777777" w:rsidR="00351287" w:rsidRDefault="00351287">
      <w:pPr>
        <w:spacing w:after="0" w:line="240" w:lineRule="auto"/>
      </w:pPr>
      <w:r>
        <w:separator/>
      </w:r>
    </w:p>
    <w:p w14:paraId="4546E389" w14:textId="77777777" w:rsidR="00351287" w:rsidRDefault="00351287"/>
  </w:endnote>
  <w:endnote w:type="continuationSeparator" w:id="0">
    <w:p w14:paraId="030EDD28" w14:textId="77777777" w:rsidR="00351287" w:rsidRDefault="00351287">
      <w:pPr>
        <w:spacing w:after="0" w:line="240" w:lineRule="auto"/>
      </w:pPr>
      <w:r>
        <w:continuationSeparator/>
      </w:r>
    </w:p>
    <w:p w14:paraId="6C46FC34" w14:textId="77777777" w:rsidR="00351287" w:rsidRDefault="003512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A6370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3D15E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2EB83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E75E7" w14:textId="77777777" w:rsidR="00351287" w:rsidRDefault="00351287">
      <w:pPr>
        <w:spacing w:after="0" w:line="240" w:lineRule="auto"/>
      </w:pPr>
      <w:r>
        <w:separator/>
      </w:r>
    </w:p>
    <w:p w14:paraId="2D5E1036" w14:textId="77777777" w:rsidR="00351287" w:rsidRDefault="00351287"/>
  </w:footnote>
  <w:footnote w:type="continuationSeparator" w:id="0">
    <w:p w14:paraId="0C198EFA" w14:textId="77777777" w:rsidR="00351287" w:rsidRDefault="00351287">
      <w:pPr>
        <w:spacing w:after="0" w:line="240" w:lineRule="auto"/>
      </w:pPr>
      <w:r>
        <w:continuationSeparator/>
      </w:r>
    </w:p>
    <w:p w14:paraId="4B8EB6DB" w14:textId="77777777" w:rsidR="00351287" w:rsidRDefault="003512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836BE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035BE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AA92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3B73B03"/>
    <w:multiLevelType w:val="hybridMultilevel"/>
    <w:tmpl w:val="9754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D434D4"/>
    <w:multiLevelType w:val="hybridMultilevel"/>
    <w:tmpl w:val="DE88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44FFF"/>
    <w:multiLevelType w:val="hybridMultilevel"/>
    <w:tmpl w:val="5F6A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050E1"/>
    <w:multiLevelType w:val="hybridMultilevel"/>
    <w:tmpl w:val="564881CE"/>
    <w:lvl w:ilvl="0" w:tplc="D2DCC8C8">
      <w:numFmt w:val="bullet"/>
      <w:lvlText w:val=""/>
      <w:lvlJc w:val="left"/>
      <w:pPr>
        <w:ind w:left="72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C337ED"/>
    <w:multiLevelType w:val="hybridMultilevel"/>
    <w:tmpl w:val="7514E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C3477"/>
    <w:multiLevelType w:val="hybridMultilevel"/>
    <w:tmpl w:val="46E63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8" w15:restartNumberingAfterBreak="0">
    <w:nsid w:val="693F5A9E"/>
    <w:multiLevelType w:val="hybridMultilevel"/>
    <w:tmpl w:val="757C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0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8"/>
  </w:num>
  <w:num w:numId="18">
    <w:abstractNumId w:val="18"/>
  </w:num>
  <w:num w:numId="19">
    <w:abstractNumId w:val="11"/>
  </w:num>
  <w:num w:numId="20">
    <w:abstractNumId w:val="15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zNLA0NDE1MjU2NDBS0lEKTi0uzszPAykwqwUAhAGFwiwAAAA="/>
  </w:docVars>
  <w:rsids>
    <w:rsidRoot w:val="00E93DF5"/>
    <w:rsid w:val="00034B6B"/>
    <w:rsid w:val="00044982"/>
    <w:rsid w:val="00051678"/>
    <w:rsid w:val="00080C63"/>
    <w:rsid w:val="00087320"/>
    <w:rsid w:val="0009080D"/>
    <w:rsid w:val="000C47C7"/>
    <w:rsid w:val="000D1F66"/>
    <w:rsid w:val="000D3390"/>
    <w:rsid w:val="000E6F1E"/>
    <w:rsid w:val="001800F8"/>
    <w:rsid w:val="001E6FF0"/>
    <w:rsid w:val="00220D24"/>
    <w:rsid w:val="0027176A"/>
    <w:rsid w:val="002924FA"/>
    <w:rsid w:val="00294C3F"/>
    <w:rsid w:val="002C1552"/>
    <w:rsid w:val="00303660"/>
    <w:rsid w:val="00315E05"/>
    <w:rsid w:val="0034617C"/>
    <w:rsid w:val="00351287"/>
    <w:rsid w:val="00356102"/>
    <w:rsid w:val="00393101"/>
    <w:rsid w:val="003B0C99"/>
    <w:rsid w:val="003B5AF4"/>
    <w:rsid w:val="003F2336"/>
    <w:rsid w:val="003F397A"/>
    <w:rsid w:val="003F3D12"/>
    <w:rsid w:val="004104AC"/>
    <w:rsid w:val="004343C1"/>
    <w:rsid w:val="004678FD"/>
    <w:rsid w:val="0048556C"/>
    <w:rsid w:val="004C0D7C"/>
    <w:rsid w:val="004D359C"/>
    <w:rsid w:val="00521179"/>
    <w:rsid w:val="0055429E"/>
    <w:rsid w:val="00567C7E"/>
    <w:rsid w:val="005C13FC"/>
    <w:rsid w:val="005C7BF4"/>
    <w:rsid w:val="005D0428"/>
    <w:rsid w:val="0069620E"/>
    <w:rsid w:val="00696D06"/>
    <w:rsid w:val="006B6AF4"/>
    <w:rsid w:val="007002A7"/>
    <w:rsid w:val="00721AE6"/>
    <w:rsid w:val="00733CD8"/>
    <w:rsid w:val="00740829"/>
    <w:rsid w:val="00793758"/>
    <w:rsid w:val="007976ED"/>
    <w:rsid w:val="007A06AE"/>
    <w:rsid w:val="007C0D7B"/>
    <w:rsid w:val="007E7D88"/>
    <w:rsid w:val="00807F4F"/>
    <w:rsid w:val="00812A55"/>
    <w:rsid w:val="00814746"/>
    <w:rsid w:val="00851BEE"/>
    <w:rsid w:val="00890F29"/>
    <w:rsid w:val="008B3E3D"/>
    <w:rsid w:val="00917394"/>
    <w:rsid w:val="00924CFF"/>
    <w:rsid w:val="00937D5B"/>
    <w:rsid w:val="0096397F"/>
    <w:rsid w:val="009866E2"/>
    <w:rsid w:val="009F772A"/>
    <w:rsid w:val="00A2064E"/>
    <w:rsid w:val="00A40744"/>
    <w:rsid w:val="00AE3359"/>
    <w:rsid w:val="00B51EB3"/>
    <w:rsid w:val="00B979D8"/>
    <w:rsid w:val="00BB1F80"/>
    <w:rsid w:val="00BB7054"/>
    <w:rsid w:val="00C11B7B"/>
    <w:rsid w:val="00CB0428"/>
    <w:rsid w:val="00CF7F3E"/>
    <w:rsid w:val="00D5475C"/>
    <w:rsid w:val="00D61FC8"/>
    <w:rsid w:val="00DB445C"/>
    <w:rsid w:val="00E129F9"/>
    <w:rsid w:val="00E60CF9"/>
    <w:rsid w:val="00E93DF5"/>
    <w:rsid w:val="00EB6646"/>
    <w:rsid w:val="00EC0C71"/>
    <w:rsid w:val="00F4535A"/>
    <w:rsid w:val="00FB1001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434735"/>
  <w15:chartTrackingRefBased/>
  <w15:docId w15:val="{088478A7-95E8-4F0F-ACC5-1EFD654D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FF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0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385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Chi-Wen Teng</dc:creator>
  <cp:keywords/>
  <dc:description/>
  <cp:lastModifiedBy>Chi-Wen Teng</cp:lastModifiedBy>
  <cp:revision>43</cp:revision>
  <dcterms:created xsi:type="dcterms:W3CDTF">2021-03-08T15:28:00Z</dcterms:created>
  <dcterms:modified xsi:type="dcterms:W3CDTF">2021-03-21T15:47:00Z</dcterms:modified>
</cp:coreProperties>
</file>